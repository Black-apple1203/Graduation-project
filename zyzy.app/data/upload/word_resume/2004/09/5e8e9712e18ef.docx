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97" w:rsidRDefault="00E375B7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4664294</wp:posOffset>
            </wp:positionH>
            <wp:positionV relativeFrom="paragraph">
              <wp:posOffset>803850</wp:posOffset>
            </wp:positionV>
            <wp:extent cx="966131" cy="1354455"/>
            <wp:effectExtent l="19050" t="19050" r="24765" b="171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桌面\桌面文件\登记照4\00125.jpg001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131" cy="1354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3DBE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8231505</wp:posOffset>
                </wp:positionV>
                <wp:extent cx="6571615" cy="294640"/>
                <wp:effectExtent l="19050" t="12700" r="635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3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38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D4897" w:rsidRDefault="00E375B7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5" o:spid="_x0000_s1026" style="position:absolute;left:0;text-align:left;margin-left:-54.15pt;margin-top:648.15pt;width:517.45pt;height:23.2pt;z-index:251654144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">
                <v:line id="直接连接符 4" o:spid="_x0000_s1027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" strokecolor="#d8d8d8 [2732]" strokeweight="1.5pt">
                  <v:stroke joinstyle="miter"/>
                </v:line>
                <v:group id="组合 6" o:spid="_x0000_s1028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oundrect id="矩形 17" o:spid="_x0000_s1029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" fillcolor="#607a9d" strokecolor="#f5f6fb" strokeweight="3pt"/>
                  <v:rect id="矩形 27" o:spid="_x0000_s1030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  <v:textbox>
                      <w:txbxContent>
                        <w:p w:rsidR="001D4897" w:rsidRDefault="00E375B7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职业技能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8564245</wp:posOffset>
                </wp:positionV>
                <wp:extent cx="6435725" cy="78676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9478645"/>
                          <a:ext cx="64357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语言能力：大学英语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级证书，荣获全国大学生英语竞赛一等奖，能够熟练的进行听、说、读、写。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计算机：计算机二级证书，熟练操作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windows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平台上的各类应用软件，如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Power Point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团队能力：具有丰富的团队组建与扩充经验和项目管理与协调经验，能够独挡一面。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1" style="position:absolute;left:0;text-align:left;margin-left:-32.4pt;margin-top:674.35pt;width:506.75pt;height:61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" filled="f" stroked="f">
                <v:textbox style="mso-fit-shape-to-text:t">
                  <w:txbxContent>
                    <w:p w:rsidR="001D4897" w:rsidRDefault="00E375B7">
                      <w:pPr>
                        <w:pStyle w:val="a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语言能力：大学英语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级证书，荣获全国大学生英语竞赛一等奖，能够熟练的进行听、说、读、写。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计算机：计算机二级证书，熟练操作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windows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平台上的各类应用软件，如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Excel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Power Point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团队能力：具有丰富的团队组建与扩充经验和项目管理与协调经验，能够独挡一面。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行政助理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一路网络科技有限公司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2015.03-2016.01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负责中心的接待工作；</w:t>
                            </w:r>
                            <w:bookmarkStart w:id="0" w:name="_GoBack"/>
                            <w:bookmarkEnd w:id="0"/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负责中心的行政事务及前台管理；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协助处理客户服务及简单客诉；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负责中心简单财务管理，资产管控；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left:0;text-align:left;margin-left:-32.4pt;margin-top:540.45pt;width:506.75pt;height:9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" filled="f" stroked="f">
                <v:textbox style="mso-fit-shape-to-text:t">
                  <w:txbxContent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行政助理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一路网络科技有限公司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 2015.03-2016.01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负责中心的接待工作；</w:t>
                      </w:r>
                      <w:bookmarkStart w:id="1" w:name="_GoBack"/>
                      <w:bookmarkEnd w:id="1"/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负责中心的行政事务及前台管理；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协助处理客户服务及简单客诉；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负责中心简单财务管理，资产管控；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4822825</wp:posOffset>
                </wp:positionV>
                <wp:extent cx="6571615" cy="294640"/>
                <wp:effectExtent l="19050" t="12700" r="635" b="355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D4897" w:rsidRDefault="00E375B7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33" style="position:absolute;left:0;text-align:left;margin-left:-54.15pt;margin-top:379.75pt;width:517.45pt;height:23.2pt;z-index:251662336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">
                <v:line id="直接连接符 4" o:spid="_x0000_s1034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" strokecolor="#d8d8d8 [2732]" strokeweight="1.5pt">
                  <v:stroke joinstyle="miter"/>
                </v:line>
                <v:group id="组合 6" o:spid="_x0000_s1035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矩形 17" o:spid="_x0000_s1036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" fillcolor="#607a9d" strokecolor="#f5f6fb" strokeweight="3pt"/>
                  <v:rect id="矩形 27" o:spid="_x0000_s1037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  <v:textbox>
                      <w:txbxContent>
                        <w:p w:rsidR="001D4897" w:rsidRDefault="00E375B7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工作经验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5196205</wp:posOffset>
                </wp:positionV>
                <wp:extent cx="6435725" cy="1701165"/>
                <wp:effectExtent l="0" t="0" r="0" b="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6110605"/>
                          <a:ext cx="6435725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行政主管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贵泽实业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  2016.03-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拥负责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编制公司人事管理制度，规避各项人事风险。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负责招聘工作，制定公司的人力资源发展计划，确保人才梯队发展和人才储备及培养。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督导公司各项行政、人事制度的执行，以及各项行政人事工作的进展情况，并采取必要的措施。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left:0;text-align:left;margin-left:-32.4pt;margin-top:409.15pt;width:506.75pt;height:1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" filled="f" stroked="f">
                <v:textbox style="mso-fit-shape-to-text:t">
                  <w:txbxContent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行政主管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贵泽实业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        2016.03-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至今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拥负责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编制公司人事管理制度，规避各项人事风险。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负责招聘工作，制定公司的人力资源发展计划，确保人才梯队发展和人才储备及培养。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督导公司各项行政、人事制度的执行，以及各项行政人事工作的进展情况，并采取必要的措施。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3391535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D4897" w:rsidRDefault="00E375B7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9" style="position:absolute;left:0;text-align:left;margin-left:-54.15pt;margin-top:267.05pt;width:517.45pt;height:23.2pt;z-index:251653120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">
                <v:line id="直接连接符 4" o:spid="_x0000_s1040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" strokecolor="#d8d8d8 [2732]" strokeweight="1.5pt">
                  <v:stroke joinstyle="miter"/>
                </v:line>
                <v:group id="组合 6" o:spid="_x0000_s1041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矩形 17" o:spid="_x0000_s1042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" fillcolor="#607a9d" strokecolor="#f5f6fb" strokeweight="3pt"/>
                  <v:rect id="矩形 27" o:spid="_x0000_s1043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<v:textbox>
                      <w:txbxContent>
                        <w:p w:rsidR="001D4897" w:rsidRDefault="00E375B7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3724910</wp:posOffset>
                </wp:positionV>
                <wp:extent cx="6435725" cy="100330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607A9D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工商管理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D22CC4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复旦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大学（本科）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2012.09-2016.07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1D4897" w:rsidRDefault="00E375B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4" style="position:absolute;left:0;text-align:left;margin-left:-32.4pt;margin-top:293.3pt;width:506.75pt;height:7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" filled="f" stroked="f">
                <v:textbox>
                  <w:txbxContent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607A9D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工商管理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D22CC4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复旦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大学（本科）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 2012.09-2016.07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1D4897" w:rsidRDefault="00E375B7">
                      <w:pPr>
                        <w:pStyle w:val="a9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2180590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D4897" w:rsidRDefault="00E375B7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0" o:spid="_x0000_s1045" style="position:absolute;left:0;text-align:left;margin-left:-54.15pt;margin-top:171.7pt;width:517.45pt;height:23.2pt;z-index:251665408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">
                <v:line id="直接连接符 4" o:spid="_x0000_s1046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" strokecolor="#d8d8d8 [2732]" strokeweight="1.5pt">
                  <v:stroke joinstyle="miter"/>
                </v:line>
                <v:group id="组合 6" o:spid="_x0000_s1047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oundrect id="矩形 17" o:spid="_x0000_s1048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" fillcolor="#607a9d" strokecolor="#f5f6fb" strokeweight="3pt"/>
                  <v:rect id="矩形 27" o:spid="_x0000_s1049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  <v:textbox>
                      <w:txbxContent>
                        <w:p w:rsidR="001D4897" w:rsidRDefault="00E375B7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2500630</wp:posOffset>
                </wp:positionV>
                <wp:extent cx="6270625" cy="78676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3415030"/>
                          <a:ext cx="62706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50" style="position:absolute;left:0;text-align:left;margin-left:-32.4pt;margin-top:196.9pt;width:493.75pt;height:6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" filled="f" stroked="f">
                <v:textbox style="mso-fit-shape-to-text:t">
                  <w:txbxContent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860425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15834598856</w:t>
                            </w:r>
                          </w:p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22CC4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666666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微信：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xiaowangzi</w:t>
                            </w:r>
                            <w:proofErr w:type="spellEnd"/>
                          </w:p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上海市浦东区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left:0;text-align:left;margin-left:165.85pt;margin-top:67.75pt;width:179.4pt;height:99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" filled="f" stroked="f">
                <v:textbox>
                  <w:txbxContent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手机：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15834598856</w:t>
                      </w:r>
                    </w:p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D22CC4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666666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@qq.com</w:t>
                      </w:r>
                    </w:p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微信：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xiaowangzi</w:t>
                      </w:r>
                      <w:proofErr w:type="spellEnd"/>
                    </w:p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上海市浦东区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483235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D4897" w:rsidRDefault="00E375B7">
                                <w:pPr>
                                  <w:pStyle w:val="a9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7" o:spid="_x0000_s1052" style="position:absolute;left:0;text-align:left;margin-left:-54.15pt;margin-top:38.05pt;width:517.45pt;height:23.2pt;z-index:251658240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">
                <v:line id="直接连接符 4" o:spid="_x0000_s1053" style="position:absolute;rotation:-90;visibility:visible;mso-wrap-style:square" from="7097,-406" to="7097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" strokecolor="#d8d8d8 [2732]" strokeweight="1.5pt">
                  <v:stroke joinstyle="miter"/>
                </v:line>
                <v:group id="组合 6" o:spid="_x0000_s1054" style="position:absolute;left:1000;top:3618;width:1966;height:464" coordorigin="1000,3618" coordsize="1966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矩形 17" o:spid="_x0000_s1055" style="position:absolute;left:1000;top:3628;width:1967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" fillcolor="#607a9d" strokecolor="#f5f6fb" strokeweight="3pt"/>
                  <v:rect id="矩形 27" o:spid="_x0000_s1056" style="position:absolute;left:1370;top:3618;width:1558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>
                    <v:textbox>
                      <w:txbxContent>
                        <w:p w:rsidR="001D4897" w:rsidRDefault="00E375B7">
                          <w:pPr>
                            <w:pStyle w:val="a9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860425</wp:posOffset>
                </wp:positionV>
                <wp:extent cx="2244725" cy="1263015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24472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名：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22CC4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全民简历</w:t>
                            </w:r>
                          </w:p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龄：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2</w:t>
                            </w:r>
                            <w:r w:rsidR="00D22CC4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历：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大学本科</w:t>
                            </w:r>
                          </w:p>
                          <w:p w:rsidR="001D4897" w:rsidRDefault="00E375B7">
                            <w:pPr>
                              <w:pStyle w:val="a9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行政经理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主管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position:absolute;left:0;text-align:left;margin-left:-32.4pt;margin-top:67.75pt;width:176.75pt;height:99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" filled="f" stroked="f">
                <v:textbox>
                  <w:txbxContent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姓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名：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D22CC4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全民简历</w:t>
                      </w:r>
                    </w:p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龄：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2</w:t>
                      </w:r>
                      <w:r w:rsidR="00D22CC4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6</w:t>
                      </w:r>
                    </w:p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学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历：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大学本科</w:t>
                      </w:r>
                    </w:p>
                    <w:p w:rsidR="001D4897" w:rsidRDefault="00E375B7">
                      <w:pPr>
                        <w:pStyle w:val="a9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行政经理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D4897" w:rsidRDefault="00E375B7">
                              <w:pPr>
                                <w:pStyle w:val="a9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4897" w:rsidRDefault="00E375B7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Kozuka Gothic Pr6N B" w:eastAsia="Kozuka Gothic Pr6N B" w:hAnsi="Kozuka Gothic Pr6N B" w:cs="Kozuka Gothic Pr6N B"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4897" w:rsidRDefault="00E375B7">
                                <w:pPr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58" style="position:absolute;left:0;text-align:left;margin-left:-47.1pt;margin-top:-39.95pt;width:260.4pt;height:44.95pt;z-index:251659264" coordorigin="5376,886" coordsize="520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">
                <v:rect id="矩形 4" o:spid="_x0000_s1059" style="position:absolute;left:5376;top:1005;width:289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v:textbox>
                    <w:txbxContent>
                      <w:p w:rsidR="001D4897" w:rsidRDefault="00E375B7">
                        <w:pPr>
                          <w:pStyle w:val="a9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组合 13" o:spid="_x0000_s1060" style="position:absolute;left:8092;top:886;width:2492;height:808" coordorigin="10592,886" coordsize="249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6" o:spid="_x0000_s1061" type="#_x0000_t202" style="position:absolute;left:10592;top:886;width:249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:rsidR="001D4897" w:rsidRDefault="00E375B7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Kozuka Gothic Pr6N B" w:eastAsia="Kozuka Gothic Pr6N B" w:hAnsi="Kozuka Gothic Pr6N B" w:cs="Kozuka Gothic Pr6N B" w:hint="eastAsia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文本框 10" o:spid="_x0000_s1062" type="#_x0000_t202" style="position:absolute;left:10596;top:1316;width:180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:rsidR="001D4897" w:rsidRDefault="00E375B7">
                          <w:pPr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5"/>
                              <w:szCs w:val="16"/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-917575</wp:posOffset>
                </wp:positionV>
                <wp:extent cx="7722870" cy="10735945"/>
                <wp:effectExtent l="0" t="0" r="1143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9535"/>
                          <a:ext cx="7722870" cy="10735945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A495E" id="矩形 7" o:spid="_x0000_s1026" style="position:absolute;left:0;text-align:left;margin-left:-90.7pt;margin-top:-72.25pt;width:608.1pt;height:845.3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" fillcolor="#f5f6fb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36C68" id="直接连接符 1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-29.75pt" to="88.3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" strokecolor="#d8d8d8 [273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-2263775</wp:posOffset>
                </wp:positionH>
                <wp:positionV relativeFrom="paragraph">
                  <wp:posOffset>-641985</wp:posOffset>
                </wp:positionV>
                <wp:extent cx="5657215" cy="845820"/>
                <wp:effectExtent l="0" t="0" r="6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657215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9E00BE7" id="圆角矩形 3" o:spid="_x0000_s1026" style="position:absolute;left:0;text-align:left;margin-left:-178.25pt;margin-top:-50.55pt;width:445.45pt;height:66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" fillcolor="#607a9d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B557C" id="直接连接符 33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5.05pt" to="-39.8pt,7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sectPr w:rsidR="001D4897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5B7" w:rsidRDefault="00E375B7" w:rsidP="00D22CC4">
      <w:r>
        <w:separator/>
      </w:r>
    </w:p>
  </w:endnote>
  <w:endnote w:type="continuationSeparator" w:id="0">
    <w:p w:rsidR="00E375B7" w:rsidRDefault="00E375B7" w:rsidP="00D2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ozuka Gothic Pr6N B">
    <w:altName w:val="Yu Gothic UI Semibold"/>
    <w:charset w:val="80"/>
    <w:family w:val="auto"/>
    <w:pitch w:val="default"/>
    <w:sig w:usb0="000002D7" w:usb1="2AC71C11" w:usb2="00000012" w:usb3="00000000" w:csb0="2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5B7" w:rsidRDefault="00E375B7" w:rsidP="00D22CC4">
      <w:r>
        <w:separator/>
      </w:r>
    </w:p>
  </w:footnote>
  <w:footnote w:type="continuationSeparator" w:id="0">
    <w:p w:rsidR="00E375B7" w:rsidRDefault="00E375B7" w:rsidP="00D2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5554"/>
    <w:multiLevelType w:val="singleLevel"/>
    <w:tmpl w:val="595A55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5A56A1"/>
    <w:multiLevelType w:val="singleLevel"/>
    <w:tmpl w:val="595A56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5A5B80"/>
    <w:multiLevelType w:val="singleLevel"/>
    <w:tmpl w:val="595A5B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attachedTemplate r:id="rId1"/>
  <w:defaultTabStop w:val="420"/>
  <w:drawingGridHorizontalSpacing w:val="210"/>
  <w:drawingGridVerticalSpacing w:val="156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C21AA"/>
    <w:rsid w:val="000A610C"/>
    <w:rsid w:val="000C233C"/>
    <w:rsid w:val="001D4897"/>
    <w:rsid w:val="001E3984"/>
    <w:rsid w:val="003A550E"/>
    <w:rsid w:val="00931EE2"/>
    <w:rsid w:val="00A45395"/>
    <w:rsid w:val="00C25F89"/>
    <w:rsid w:val="00D22CC4"/>
    <w:rsid w:val="00DD38F3"/>
    <w:rsid w:val="00E375B7"/>
    <w:rsid w:val="00FB52AF"/>
    <w:rsid w:val="03B701BF"/>
    <w:rsid w:val="040C152C"/>
    <w:rsid w:val="08C06DC6"/>
    <w:rsid w:val="0E4675B8"/>
    <w:rsid w:val="0E6A52AF"/>
    <w:rsid w:val="137B4336"/>
    <w:rsid w:val="15314CCD"/>
    <w:rsid w:val="156E2939"/>
    <w:rsid w:val="1622425A"/>
    <w:rsid w:val="1A9D4D06"/>
    <w:rsid w:val="1DCE2A7B"/>
    <w:rsid w:val="23270C6D"/>
    <w:rsid w:val="25603F39"/>
    <w:rsid w:val="2749705A"/>
    <w:rsid w:val="2DEC7260"/>
    <w:rsid w:val="3FF15949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E283B8"/>
  <w15:docId w15:val="{47CCD3D3-337B-476F-8008-370C2A7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powerup_admin</cp:lastModifiedBy>
  <cp:revision>6</cp:revision>
  <dcterms:created xsi:type="dcterms:W3CDTF">2017-07-02T12:17:00Z</dcterms:created>
  <dcterms:modified xsi:type="dcterms:W3CDTF">2019-08-14T12:52:00Z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